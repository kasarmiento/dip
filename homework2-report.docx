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74AB7AC" w14:textId="77777777" w:rsidR="00246571" w:rsidRDefault="004B1A41">
              <w:pPr>
                <w:pStyle w:val="Publishwithline"/>
              </w:pPr>
              <w:r>
                <w:t xml:space="preserve">Homework #2 – Computer Image Processing </w:t>
              </w:r>
            </w:p>
          </w:sdtContent>
        </w:sdt>
        <w:p w14:paraId="08753A1F" w14:textId="77777777" w:rsidR="00246571" w:rsidRDefault="00246571">
          <w:pPr>
            <w:pStyle w:val="underline"/>
          </w:pPr>
        </w:p>
        <w:p w14:paraId="14437BD3" w14:textId="77777777" w:rsidR="00246571" w:rsidRDefault="00933BB7">
          <w:pPr>
            <w:pStyle w:val="PadderBetweenControlandBody"/>
          </w:pPr>
        </w:p>
      </w:sdtContent>
    </w:sdt>
    <w:p w14:paraId="7BF208D8" w14:textId="77777777" w:rsidR="004B1A41" w:rsidRDefault="004B1A41"/>
    <w:p w14:paraId="20B32E01" w14:textId="1DBBFEBA" w:rsidR="004B1A41" w:rsidRDefault="004B1A41" w:rsidP="003923A3">
      <w:pPr>
        <w:pStyle w:val="Heading1"/>
      </w:pPr>
      <w:r>
        <w:t>Bit plane masking</w:t>
      </w:r>
    </w:p>
    <w:p w14:paraId="18B10A38" w14:textId="77777777" w:rsidR="009636B5" w:rsidRDefault="009636B5" w:rsidP="009636B5"/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3274"/>
        <w:gridCol w:w="236"/>
        <w:gridCol w:w="1170"/>
        <w:gridCol w:w="3510"/>
      </w:tblGrid>
      <w:tr w:rsidR="00CB62DC" w:rsidRPr="003923A3" w14:paraId="3DD2AFFE" w14:textId="2207B7C6" w:rsidTr="00CB62DC">
        <w:trPr>
          <w:jc w:val="center"/>
        </w:trPr>
        <w:tc>
          <w:tcPr>
            <w:tcW w:w="1075" w:type="dxa"/>
          </w:tcPr>
          <w:p w14:paraId="52BC200D" w14:textId="09B07DF1" w:rsidR="00CB62DC" w:rsidRPr="003923A3" w:rsidRDefault="00CB62DC" w:rsidP="003923A3">
            <w:pPr>
              <w:jc w:val="right"/>
              <w:rPr>
                <w:sz w:val="18"/>
              </w:rPr>
            </w:pPr>
            <w:r w:rsidRPr="003923A3">
              <w:rPr>
                <w:b/>
                <w:sz w:val="18"/>
              </w:rPr>
              <w:t>Input Image:</w:t>
            </w:r>
            <w:r w:rsidRPr="003923A3">
              <w:rPr>
                <w:sz w:val="18"/>
              </w:rPr>
              <w:t xml:space="preserve"> </w:t>
            </w:r>
            <w:r w:rsidRPr="003923A3">
              <w:rPr>
                <w:sz w:val="18"/>
              </w:rPr>
              <w:t>Original Image wih good contrast and clear details.</w:t>
            </w:r>
          </w:p>
        </w:tc>
        <w:tc>
          <w:tcPr>
            <w:tcW w:w="3274" w:type="dxa"/>
          </w:tcPr>
          <w:p w14:paraId="16267CF9" w14:textId="593728EA" w:rsidR="00CB62DC" w:rsidRPr="003923A3" w:rsidRDefault="00CB62DC" w:rsidP="003923A3">
            <w:pPr>
              <w:jc w:val="center"/>
              <w:rPr>
                <w:sz w:val="18"/>
              </w:rPr>
            </w:pPr>
            <w:r w:rsidRPr="003923A3">
              <w:rPr>
                <w:noProof/>
                <w:sz w:val="18"/>
              </w:rPr>
              <w:drawing>
                <wp:inline distT="0" distB="0" distL="0" distR="0" wp14:anchorId="34297A44" wp14:editId="6F7165A7">
                  <wp:extent cx="2060338" cy="19177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817" cy="192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51B0D79" w14:textId="77777777" w:rsidR="00CB62DC" w:rsidRPr="003923A3" w:rsidRDefault="00CB62DC" w:rsidP="003923A3">
            <w:pPr>
              <w:jc w:val="right"/>
              <w:rPr>
                <w:b/>
                <w:sz w:val="18"/>
              </w:rPr>
            </w:pPr>
          </w:p>
        </w:tc>
        <w:tc>
          <w:tcPr>
            <w:tcW w:w="1170" w:type="dxa"/>
          </w:tcPr>
          <w:p w14:paraId="5D9525A9" w14:textId="7592A042" w:rsidR="00CB62DC" w:rsidRPr="003923A3" w:rsidRDefault="00CB62DC" w:rsidP="003923A3">
            <w:pPr>
              <w:jc w:val="right"/>
              <w:rPr>
                <w:sz w:val="18"/>
              </w:rPr>
            </w:pPr>
            <w:r w:rsidRPr="003923A3">
              <w:rPr>
                <w:b/>
                <w:sz w:val="18"/>
              </w:rPr>
              <w:t>Mask Bits 3-6:</w:t>
            </w:r>
            <w:r w:rsidRPr="003923A3">
              <w:rPr>
                <w:sz w:val="18"/>
              </w:rPr>
              <w:t xml:space="preserve"> Significantly darker from original image. Less contrast.</w:t>
            </w:r>
          </w:p>
        </w:tc>
        <w:tc>
          <w:tcPr>
            <w:tcW w:w="3510" w:type="dxa"/>
          </w:tcPr>
          <w:p w14:paraId="1D21DE9B" w14:textId="52841142" w:rsidR="00CB62DC" w:rsidRPr="003923A3" w:rsidRDefault="00CB62DC" w:rsidP="009636B5">
            <w:pPr>
              <w:rPr>
                <w:sz w:val="18"/>
              </w:rPr>
            </w:pPr>
            <w:r w:rsidRPr="003923A3">
              <w:rPr>
                <w:noProof/>
                <w:sz w:val="18"/>
              </w:rPr>
              <w:drawing>
                <wp:inline distT="0" distB="0" distL="0" distR="0" wp14:anchorId="2F96FB14" wp14:editId="5BF44B6C">
                  <wp:extent cx="2065622" cy="19177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581" cy="193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2DC" w:rsidRPr="003923A3" w14:paraId="7F590421" w14:textId="76E14AFC" w:rsidTr="00CB62DC">
        <w:trPr>
          <w:jc w:val="center"/>
        </w:trPr>
        <w:tc>
          <w:tcPr>
            <w:tcW w:w="1075" w:type="dxa"/>
          </w:tcPr>
          <w:p w14:paraId="56B676D1" w14:textId="53BBB526" w:rsidR="00CB62DC" w:rsidRPr="003923A3" w:rsidRDefault="00CB62DC" w:rsidP="003923A3">
            <w:pPr>
              <w:jc w:val="right"/>
              <w:rPr>
                <w:sz w:val="18"/>
              </w:rPr>
            </w:pPr>
            <w:r w:rsidRPr="003923A3">
              <w:rPr>
                <w:b/>
                <w:sz w:val="18"/>
              </w:rPr>
              <w:t>Mask Bits 1-4:</w:t>
            </w:r>
            <w:r w:rsidRPr="003923A3">
              <w:rPr>
                <w:sz w:val="18"/>
              </w:rPr>
              <w:t xml:space="preserve"> </w:t>
            </w:r>
            <w:r w:rsidRPr="003923A3">
              <w:rPr>
                <w:sz w:val="18"/>
              </w:rPr>
              <w:t>Darker. Less contrast.</w:t>
            </w:r>
          </w:p>
        </w:tc>
        <w:tc>
          <w:tcPr>
            <w:tcW w:w="3274" w:type="dxa"/>
          </w:tcPr>
          <w:p w14:paraId="30F91E12" w14:textId="4435A287" w:rsidR="00CB62DC" w:rsidRPr="003923A3" w:rsidRDefault="00CB62DC" w:rsidP="003923A3">
            <w:pPr>
              <w:jc w:val="center"/>
              <w:rPr>
                <w:sz w:val="18"/>
              </w:rPr>
            </w:pPr>
            <w:r w:rsidRPr="003923A3">
              <w:rPr>
                <w:noProof/>
                <w:sz w:val="18"/>
              </w:rPr>
              <w:drawing>
                <wp:inline distT="0" distB="0" distL="0" distR="0" wp14:anchorId="58A8E836" wp14:editId="30604A39">
                  <wp:extent cx="2057400" cy="191496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469" cy="192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890F54E" w14:textId="77777777" w:rsidR="00CB62DC" w:rsidRPr="003923A3" w:rsidRDefault="00CB62DC" w:rsidP="003923A3">
            <w:pPr>
              <w:jc w:val="right"/>
              <w:rPr>
                <w:b/>
                <w:sz w:val="18"/>
              </w:rPr>
            </w:pPr>
          </w:p>
        </w:tc>
        <w:tc>
          <w:tcPr>
            <w:tcW w:w="1170" w:type="dxa"/>
          </w:tcPr>
          <w:p w14:paraId="600372D3" w14:textId="49E09A6C" w:rsidR="00CB62DC" w:rsidRPr="003923A3" w:rsidRDefault="00CB62DC" w:rsidP="003923A3">
            <w:pPr>
              <w:jc w:val="right"/>
              <w:rPr>
                <w:sz w:val="18"/>
              </w:rPr>
            </w:pPr>
            <w:r w:rsidRPr="003923A3">
              <w:rPr>
                <w:b/>
                <w:sz w:val="18"/>
              </w:rPr>
              <w:t>Mask Bits 5-8</w:t>
            </w:r>
            <w:r w:rsidRPr="003923A3">
              <w:rPr>
                <w:b/>
                <w:sz w:val="18"/>
              </w:rPr>
              <w:t>:</w:t>
            </w:r>
            <w:r w:rsidRPr="003923A3">
              <w:rPr>
                <w:sz w:val="18"/>
              </w:rPr>
              <w:t xml:space="preserve"> </w:t>
            </w:r>
            <w:r w:rsidRPr="003923A3">
              <w:rPr>
                <w:sz w:val="18"/>
              </w:rPr>
              <w:t>No more details are present. Completely black square because bits 5-8 are very significant.</w:t>
            </w:r>
          </w:p>
        </w:tc>
        <w:tc>
          <w:tcPr>
            <w:tcW w:w="3510" w:type="dxa"/>
          </w:tcPr>
          <w:p w14:paraId="3C069245" w14:textId="2F11355B" w:rsidR="00CB62DC" w:rsidRPr="003923A3" w:rsidRDefault="00CB62DC" w:rsidP="003923A3">
            <w:pPr>
              <w:rPr>
                <w:sz w:val="18"/>
              </w:rPr>
            </w:pPr>
            <w:r w:rsidRPr="003923A3">
              <w:rPr>
                <w:noProof/>
                <w:sz w:val="18"/>
              </w:rPr>
              <w:drawing>
                <wp:inline distT="0" distB="0" distL="0" distR="0" wp14:anchorId="4238C29E" wp14:editId="6C551922">
                  <wp:extent cx="2079713" cy="1930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90" cy="193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A1543" w14:textId="77777777" w:rsidR="009636B5" w:rsidRDefault="009636B5" w:rsidP="009636B5"/>
    <w:p w14:paraId="094C0DDA" w14:textId="7A222DAA" w:rsidR="00AF72E3" w:rsidRDefault="00AF72E3" w:rsidP="004B1A41">
      <w:r>
        <w:t>…</w:t>
      </w:r>
    </w:p>
    <w:p w14:paraId="2D4BECDB" w14:textId="09281CA8" w:rsidR="003923A3" w:rsidRPr="003923A3" w:rsidRDefault="003923A3" w:rsidP="00CB62DC">
      <w:pPr>
        <w:pStyle w:val="Heading3"/>
      </w:pPr>
      <w:r>
        <w:t>Question A: What effect does setting the lower-order bit planes have on the histogram of an image?</w:t>
      </w:r>
    </w:p>
    <w:p w14:paraId="54CA6021" w14:textId="76E8425C" w:rsidR="003923A3" w:rsidRDefault="00CB62DC" w:rsidP="00CB62DC">
      <w:r>
        <w:br/>
      </w:r>
      <w:r w:rsidR="001F2EEE">
        <w:t>Setti</w:t>
      </w:r>
      <w:r w:rsidR="001F1072">
        <w:t>n</w:t>
      </w:r>
      <w:r w:rsidR="001F2EEE">
        <w:t>g the lower-order bit planes to zero</w:t>
      </w:r>
      <w:r w:rsidR="003923A3">
        <w:t xml:space="preserve"> (bits 1-4) made</w:t>
      </w:r>
      <w:r w:rsidR="001F2EEE">
        <w:t xml:space="preserve"> an image appear </w:t>
      </w:r>
      <w:r w:rsidR="003923A3">
        <w:t>darker and reduced the contrast between</w:t>
      </w:r>
      <w:r>
        <w:t xml:space="preserve"> light and dark grayscale intensity values. </w:t>
      </w:r>
    </w:p>
    <w:p w14:paraId="08584A1A" w14:textId="77777777" w:rsidR="001F2EEE" w:rsidRDefault="001F1072" w:rsidP="001F1072">
      <w:pPr>
        <w:pStyle w:val="Heading3"/>
      </w:pPr>
      <w:r>
        <w:t>Question B: What effect would setting the higher-order bit planes have on the histogram of an image?</w:t>
      </w:r>
    </w:p>
    <w:p w14:paraId="1DA7B8C2" w14:textId="4667AF09" w:rsidR="00CB62DC" w:rsidRDefault="00CB62DC" w:rsidP="001F1072">
      <w:r>
        <w:br/>
      </w:r>
      <w:r w:rsidR="001F1072">
        <w:t xml:space="preserve">Setting the </w:t>
      </w:r>
      <w:r>
        <w:t>higher</w:t>
      </w:r>
      <w:r w:rsidR="001F1072">
        <w:t xml:space="preserve">-order bit planes to zero </w:t>
      </w:r>
      <w:r>
        <w:t>(bits 3-6) greatly reduced the brightness from its original input image. There is also less contrast between the grayscale intensity values.</w:t>
      </w:r>
    </w:p>
    <w:p w14:paraId="12B2CDD4" w14:textId="4B393F08" w:rsidR="00CB62DC" w:rsidRDefault="00CB62DC" w:rsidP="001F1072">
      <w:r>
        <w:t>Setting bitplanes 5-8 to zero turned the image to black. There are no more details that are visible.</w:t>
      </w:r>
    </w:p>
    <w:p w14:paraId="0A95C9CE" w14:textId="77777777" w:rsidR="001F1072" w:rsidRDefault="001F1072" w:rsidP="001F1072"/>
    <w:p w14:paraId="2F6BA447" w14:textId="77777777" w:rsidR="001F1072" w:rsidRDefault="001F1072" w:rsidP="001F1072">
      <w:pPr>
        <w:pStyle w:val="Heading1"/>
      </w:pPr>
    </w:p>
    <w:p w14:paraId="29CBEB2B" w14:textId="77777777" w:rsidR="001F1072" w:rsidRDefault="001F1072" w:rsidP="001F1072">
      <w:pPr>
        <w:pStyle w:val="Heading1"/>
      </w:pPr>
      <w:r>
        <w:lastRenderedPageBreak/>
        <w:t>Spatial Filtering Operations</w:t>
      </w:r>
    </w:p>
    <w:p w14:paraId="0F098C91" w14:textId="77777777" w:rsidR="001F1072" w:rsidRDefault="001F1072" w:rsidP="001F2EEE"/>
    <w:p w14:paraId="7C625623" w14:textId="77777777" w:rsidR="001F1072" w:rsidRDefault="001F1072" w:rsidP="001F1072">
      <w:pPr>
        <w:pStyle w:val="Heading2"/>
      </w:pPr>
      <w:r>
        <w:t>Filter A: Arithmetic Mean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0FE4068D" w14:textId="77777777" w:rsidTr="001F1072">
        <w:tc>
          <w:tcPr>
            <w:tcW w:w="4675" w:type="dxa"/>
          </w:tcPr>
          <w:p w14:paraId="638F7725" w14:textId="77777777" w:rsidR="001F1072" w:rsidRDefault="001F1072" w:rsidP="001F2EEE">
            <w:r>
              <w:t>Input Image</w:t>
            </w:r>
          </w:p>
        </w:tc>
        <w:tc>
          <w:tcPr>
            <w:tcW w:w="4675" w:type="dxa"/>
          </w:tcPr>
          <w:p w14:paraId="11DABF27" w14:textId="77777777" w:rsidR="001F1072" w:rsidRDefault="001F1072" w:rsidP="001F2EEE">
            <w:r>
              <w:t>Output</w:t>
            </w:r>
          </w:p>
        </w:tc>
      </w:tr>
      <w:tr w:rsidR="001F1072" w14:paraId="4228BD81" w14:textId="77777777" w:rsidTr="001F1072">
        <w:tc>
          <w:tcPr>
            <w:tcW w:w="4675" w:type="dxa"/>
          </w:tcPr>
          <w:p w14:paraId="39DBF85C" w14:textId="77777777" w:rsidR="001F1072" w:rsidRDefault="001F1072" w:rsidP="001F2EEE"/>
        </w:tc>
        <w:tc>
          <w:tcPr>
            <w:tcW w:w="4675" w:type="dxa"/>
          </w:tcPr>
          <w:p w14:paraId="46D3B08C" w14:textId="77777777" w:rsidR="001F1072" w:rsidRDefault="001F1072" w:rsidP="001F2EEE"/>
        </w:tc>
      </w:tr>
      <w:tr w:rsidR="001F1072" w14:paraId="418FD7A2" w14:textId="77777777" w:rsidTr="001F1072">
        <w:tc>
          <w:tcPr>
            <w:tcW w:w="4675" w:type="dxa"/>
          </w:tcPr>
          <w:p w14:paraId="2FFAE51E" w14:textId="77777777" w:rsidR="001F1072" w:rsidRDefault="001F1072" w:rsidP="001F2EEE"/>
        </w:tc>
        <w:tc>
          <w:tcPr>
            <w:tcW w:w="4675" w:type="dxa"/>
          </w:tcPr>
          <w:p w14:paraId="47346EEA" w14:textId="77777777" w:rsidR="001F1072" w:rsidRDefault="001F1072" w:rsidP="001F2EEE"/>
        </w:tc>
      </w:tr>
      <w:tr w:rsidR="001F1072" w14:paraId="6ED69EE5" w14:textId="77777777" w:rsidTr="001F1072">
        <w:tc>
          <w:tcPr>
            <w:tcW w:w="4675" w:type="dxa"/>
          </w:tcPr>
          <w:p w14:paraId="46502669" w14:textId="77777777" w:rsidR="001F1072" w:rsidRDefault="001F1072" w:rsidP="001F2EEE"/>
        </w:tc>
        <w:tc>
          <w:tcPr>
            <w:tcW w:w="4675" w:type="dxa"/>
          </w:tcPr>
          <w:p w14:paraId="0BDE6BB4" w14:textId="77777777" w:rsidR="001F1072" w:rsidRDefault="001F1072" w:rsidP="001F2EEE"/>
        </w:tc>
      </w:tr>
    </w:tbl>
    <w:p w14:paraId="3A9AB479" w14:textId="77777777" w:rsidR="001F1072" w:rsidRDefault="001F1072" w:rsidP="001F2EEE"/>
    <w:p w14:paraId="5C0A5468" w14:textId="77777777" w:rsidR="001F1072" w:rsidRDefault="001F1072" w:rsidP="001F1072">
      <w:pPr>
        <w:pStyle w:val="Heading3"/>
      </w:pPr>
      <w:r>
        <w:t>Analysis:</w:t>
      </w:r>
    </w:p>
    <w:p w14:paraId="1354FA71" w14:textId="77777777" w:rsidR="001F1072" w:rsidRDefault="001F1072" w:rsidP="001F2EEE">
      <w:r>
        <w:t>This is my analysis of the filter.</w:t>
      </w:r>
    </w:p>
    <w:p w14:paraId="3E1880AA" w14:textId="77777777" w:rsidR="001F1072" w:rsidRDefault="001F1072" w:rsidP="001F1072">
      <w:pPr>
        <w:pStyle w:val="Heading2"/>
      </w:pPr>
      <w:r>
        <w:t>Filter B: Geometric Mean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1D40BB16" w14:textId="77777777" w:rsidTr="00C32B91">
        <w:tc>
          <w:tcPr>
            <w:tcW w:w="4675" w:type="dxa"/>
          </w:tcPr>
          <w:p w14:paraId="4D0CDBC3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0157B829" w14:textId="77777777" w:rsidR="001F1072" w:rsidRDefault="001F1072" w:rsidP="00C32B91">
            <w:r>
              <w:t>Output</w:t>
            </w:r>
          </w:p>
        </w:tc>
      </w:tr>
      <w:tr w:rsidR="001F1072" w14:paraId="1DE1EE91" w14:textId="77777777" w:rsidTr="00C32B91">
        <w:tc>
          <w:tcPr>
            <w:tcW w:w="4675" w:type="dxa"/>
          </w:tcPr>
          <w:p w14:paraId="57560BB1" w14:textId="77777777" w:rsidR="001F1072" w:rsidRDefault="001F1072" w:rsidP="00C32B91"/>
        </w:tc>
        <w:tc>
          <w:tcPr>
            <w:tcW w:w="4675" w:type="dxa"/>
          </w:tcPr>
          <w:p w14:paraId="1B0B5C55" w14:textId="77777777" w:rsidR="001F1072" w:rsidRDefault="001F1072" w:rsidP="00C32B91"/>
        </w:tc>
      </w:tr>
      <w:tr w:rsidR="001F1072" w14:paraId="642EC2A6" w14:textId="77777777" w:rsidTr="00C32B91">
        <w:tc>
          <w:tcPr>
            <w:tcW w:w="4675" w:type="dxa"/>
          </w:tcPr>
          <w:p w14:paraId="7F89E14D" w14:textId="77777777" w:rsidR="001F1072" w:rsidRDefault="001F1072" w:rsidP="00C32B91"/>
        </w:tc>
        <w:tc>
          <w:tcPr>
            <w:tcW w:w="4675" w:type="dxa"/>
          </w:tcPr>
          <w:p w14:paraId="679542C1" w14:textId="77777777" w:rsidR="001F1072" w:rsidRDefault="001F1072" w:rsidP="00C32B91"/>
        </w:tc>
      </w:tr>
      <w:tr w:rsidR="001F1072" w14:paraId="6DE4E2BD" w14:textId="77777777" w:rsidTr="00C32B91">
        <w:tc>
          <w:tcPr>
            <w:tcW w:w="4675" w:type="dxa"/>
          </w:tcPr>
          <w:p w14:paraId="70EE40A7" w14:textId="77777777" w:rsidR="001F1072" w:rsidRDefault="001F1072" w:rsidP="00C32B91"/>
        </w:tc>
        <w:tc>
          <w:tcPr>
            <w:tcW w:w="4675" w:type="dxa"/>
          </w:tcPr>
          <w:p w14:paraId="7F334B83" w14:textId="77777777" w:rsidR="001F1072" w:rsidRDefault="001F1072" w:rsidP="00C32B91"/>
        </w:tc>
      </w:tr>
    </w:tbl>
    <w:p w14:paraId="00DB5A22" w14:textId="77777777" w:rsidR="001F1072" w:rsidRDefault="001F1072" w:rsidP="001F1072"/>
    <w:p w14:paraId="7A1D8C5C" w14:textId="77777777" w:rsidR="001F1072" w:rsidRDefault="001F1072" w:rsidP="001F1072">
      <w:pPr>
        <w:pStyle w:val="Heading3"/>
      </w:pPr>
      <w:r>
        <w:t>Analysis:</w:t>
      </w:r>
      <w:r w:rsidRPr="001F1072">
        <w:t xml:space="preserve"> </w:t>
      </w:r>
    </w:p>
    <w:p w14:paraId="5A9EA699" w14:textId="77777777" w:rsidR="001F1072" w:rsidRDefault="001F1072" w:rsidP="001F1072">
      <w:r>
        <w:t>This is my analysis of the filter.</w:t>
      </w:r>
    </w:p>
    <w:p w14:paraId="136A26A8" w14:textId="77777777" w:rsidR="001F1072" w:rsidRDefault="001F1072" w:rsidP="001F1072"/>
    <w:p w14:paraId="6A59C429" w14:textId="77777777" w:rsidR="001F1072" w:rsidRDefault="001F1072" w:rsidP="001F1072">
      <w:pPr>
        <w:pStyle w:val="Heading2"/>
      </w:pPr>
      <w:r>
        <w:t>Filter C: Harmonic Mean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208FBEBE" w14:textId="77777777" w:rsidTr="00C32B91">
        <w:tc>
          <w:tcPr>
            <w:tcW w:w="4675" w:type="dxa"/>
          </w:tcPr>
          <w:p w14:paraId="10C73D87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46901559" w14:textId="77777777" w:rsidR="001F1072" w:rsidRDefault="001F1072" w:rsidP="00C32B91">
            <w:r>
              <w:t>Output</w:t>
            </w:r>
          </w:p>
        </w:tc>
      </w:tr>
      <w:tr w:rsidR="001F1072" w14:paraId="20559F95" w14:textId="77777777" w:rsidTr="00C32B91">
        <w:tc>
          <w:tcPr>
            <w:tcW w:w="4675" w:type="dxa"/>
          </w:tcPr>
          <w:p w14:paraId="45953678" w14:textId="77777777" w:rsidR="001F1072" w:rsidRDefault="001F1072" w:rsidP="00C32B91"/>
        </w:tc>
        <w:tc>
          <w:tcPr>
            <w:tcW w:w="4675" w:type="dxa"/>
          </w:tcPr>
          <w:p w14:paraId="08578352" w14:textId="77777777" w:rsidR="001F1072" w:rsidRDefault="001F1072" w:rsidP="00C32B91"/>
        </w:tc>
      </w:tr>
      <w:tr w:rsidR="001F1072" w14:paraId="29BD8F8C" w14:textId="77777777" w:rsidTr="00C32B91">
        <w:tc>
          <w:tcPr>
            <w:tcW w:w="4675" w:type="dxa"/>
          </w:tcPr>
          <w:p w14:paraId="0FD7D2DA" w14:textId="77777777" w:rsidR="001F1072" w:rsidRDefault="001F1072" w:rsidP="00C32B91"/>
        </w:tc>
        <w:tc>
          <w:tcPr>
            <w:tcW w:w="4675" w:type="dxa"/>
          </w:tcPr>
          <w:p w14:paraId="65C09FC1" w14:textId="77777777" w:rsidR="001F1072" w:rsidRDefault="001F1072" w:rsidP="00C32B91"/>
        </w:tc>
      </w:tr>
      <w:tr w:rsidR="001F1072" w14:paraId="2D371A36" w14:textId="77777777" w:rsidTr="00C32B91">
        <w:tc>
          <w:tcPr>
            <w:tcW w:w="4675" w:type="dxa"/>
          </w:tcPr>
          <w:p w14:paraId="6838BEEE" w14:textId="77777777" w:rsidR="001F1072" w:rsidRDefault="001F1072" w:rsidP="00C32B91"/>
        </w:tc>
        <w:tc>
          <w:tcPr>
            <w:tcW w:w="4675" w:type="dxa"/>
          </w:tcPr>
          <w:p w14:paraId="64019ED4" w14:textId="77777777" w:rsidR="001F1072" w:rsidRDefault="001F1072" w:rsidP="00C32B91"/>
        </w:tc>
      </w:tr>
    </w:tbl>
    <w:p w14:paraId="35F55260" w14:textId="77777777" w:rsidR="001F1072" w:rsidRDefault="001F1072" w:rsidP="001F1072"/>
    <w:p w14:paraId="1F65EEAA" w14:textId="77777777" w:rsidR="001F1072" w:rsidRDefault="001F1072" w:rsidP="001F1072">
      <w:pPr>
        <w:pStyle w:val="Heading3"/>
      </w:pPr>
      <w:r>
        <w:t>Analysis:</w:t>
      </w:r>
      <w:r w:rsidRPr="001F1072">
        <w:t xml:space="preserve"> </w:t>
      </w:r>
    </w:p>
    <w:p w14:paraId="2481B5AB" w14:textId="77777777" w:rsidR="001F1072" w:rsidRDefault="001F1072" w:rsidP="001F1072">
      <w:r>
        <w:t>This is my analysis of the filter.</w:t>
      </w:r>
    </w:p>
    <w:p w14:paraId="1F2326A8" w14:textId="77777777" w:rsidR="001F1072" w:rsidRDefault="001F1072" w:rsidP="001F1072"/>
    <w:p w14:paraId="228EC417" w14:textId="77777777" w:rsidR="001F1072" w:rsidRDefault="001F1072" w:rsidP="001F1072">
      <w:pPr>
        <w:pStyle w:val="Heading2"/>
      </w:pPr>
      <w:r>
        <w:t>Filter D: Contraharmonic Mean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1E4C6E8A" w14:textId="77777777" w:rsidTr="00C32B91">
        <w:tc>
          <w:tcPr>
            <w:tcW w:w="4675" w:type="dxa"/>
          </w:tcPr>
          <w:p w14:paraId="5A055DA7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1AE6AB75" w14:textId="77777777" w:rsidR="001F1072" w:rsidRDefault="001F1072" w:rsidP="00C32B91">
            <w:r>
              <w:t>Output</w:t>
            </w:r>
          </w:p>
        </w:tc>
      </w:tr>
      <w:tr w:rsidR="001F1072" w14:paraId="326DDF93" w14:textId="77777777" w:rsidTr="00C32B91">
        <w:tc>
          <w:tcPr>
            <w:tcW w:w="4675" w:type="dxa"/>
          </w:tcPr>
          <w:p w14:paraId="75395F19" w14:textId="77777777" w:rsidR="001F1072" w:rsidRDefault="001F1072" w:rsidP="00C32B91"/>
        </w:tc>
        <w:tc>
          <w:tcPr>
            <w:tcW w:w="4675" w:type="dxa"/>
          </w:tcPr>
          <w:p w14:paraId="3502406A" w14:textId="77777777" w:rsidR="001F1072" w:rsidRDefault="001F1072" w:rsidP="00C32B91"/>
        </w:tc>
      </w:tr>
      <w:tr w:rsidR="001F1072" w14:paraId="765B6379" w14:textId="77777777" w:rsidTr="00C32B91">
        <w:tc>
          <w:tcPr>
            <w:tcW w:w="4675" w:type="dxa"/>
          </w:tcPr>
          <w:p w14:paraId="3C26E5AA" w14:textId="77777777" w:rsidR="001F1072" w:rsidRDefault="001F1072" w:rsidP="00C32B91"/>
        </w:tc>
        <w:tc>
          <w:tcPr>
            <w:tcW w:w="4675" w:type="dxa"/>
          </w:tcPr>
          <w:p w14:paraId="3B458DBD" w14:textId="77777777" w:rsidR="001F1072" w:rsidRDefault="001F1072" w:rsidP="00C32B91"/>
        </w:tc>
      </w:tr>
      <w:tr w:rsidR="001F1072" w14:paraId="5CB8A17F" w14:textId="77777777" w:rsidTr="00C32B91">
        <w:tc>
          <w:tcPr>
            <w:tcW w:w="4675" w:type="dxa"/>
          </w:tcPr>
          <w:p w14:paraId="2B0414AA" w14:textId="77777777" w:rsidR="001F1072" w:rsidRDefault="001F1072" w:rsidP="00C32B91"/>
        </w:tc>
        <w:tc>
          <w:tcPr>
            <w:tcW w:w="4675" w:type="dxa"/>
          </w:tcPr>
          <w:p w14:paraId="56999366" w14:textId="77777777" w:rsidR="001F1072" w:rsidRDefault="001F1072" w:rsidP="00C32B91"/>
        </w:tc>
      </w:tr>
    </w:tbl>
    <w:p w14:paraId="32185F20" w14:textId="77777777" w:rsidR="001F1072" w:rsidRDefault="001F1072" w:rsidP="001F1072"/>
    <w:p w14:paraId="6C062E3B" w14:textId="77777777" w:rsidR="001F1072" w:rsidRDefault="001F1072" w:rsidP="001F1072">
      <w:pPr>
        <w:pStyle w:val="Heading3"/>
      </w:pPr>
      <w:r>
        <w:t>Analysis:</w:t>
      </w:r>
      <w:r w:rsidRPr="001F1072">
        <w:t xml:space="preserve"> </w:t>
      </w:r>
    </w:p>
    <w:p w14:paraId="442884F2" w14:textId="77777777" w:rsidR="001F1072" w:rsidRDefault="001F1072" w:rsidP="001F1072">
      <w:r>
        <w:t>This is my analysis of the filter.</w:t>
      </w:r>
    </w:p>
    <w:p w14:paraId="618106F6" w14:textId="77777777" w:rsidR="001F1072" w:rsidRDefault="001F1072" w:rsidP="001F1072"/>
    <w:p w14:paraId="2DF4FD69" w14:textId="77777777" w:rsidR="001F1072" w:rsidRDefault="001F1072" w:rsidP="001F1072">
      <w:pPr>
        <w:pStyle w:val="Heading2"/>
      </w:pPr>
      <w:r>
        <w:lastRenderedPageBreak/>
        <w:t>Filter E: Max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1EFF4F22" w14:textId="77777777" w:rsidTr="00C32B91">
        <w:tc>
          <w:tcPr>
            <w:tcW w:w="4675" w:type="dxa"/>
          </w:tcPr>
          <w:p w14:paraId="2AAA6A28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66B73F2B" w14:textId="77777777" w:rsidR="001F1072" w:rsidRDefault="001F1072" w:rsidP="00C32B91">
            <w:r>
              <w:t>Output</w:t>
            </w:r>
          </w:p>
        </w:tc>
      </w:tr>
      <w:tr w:rsidR="001F1072" w14:paraId="3EAFEC50" w14:textId="77777777" w:rsidTr="00C32B91">
        <w:tc>
          <w:tcPr>
            <w:tcW w:w="4675" w:type="dxa"/>
          </w:tcPr>
          <w:p w14:paraId="438B7E27" w14:textId="77777777" w:rsidR="001F1072" w:rsidRDefault="001F1072" w:rsidP="00C32B91"/>
        </w:tc>
        <w:tc>
          <w:tcPr>
            <w:tcW w:w="4675" w:type="dxa"/>
          </w:tcPr>
          <w:p w14:paraId="59737DDA" w14:textId="77777777" w:rsidR="001F1072" w:rsidRDefault="001F1072" w:rsidP="00C32B91"/>
        </w:tc>
      </w:tr>
      <w:tr w:rsidR="001F1072" w14:paraId="5323B543" w14:textId="77777777" w:rsidTr="00C32B91">
        <w:tc>
          <w:tcPr>
            <w:tcW w:w="4675" w:type="dxa"/>
          </w:tcPr>
          <w:p w14:paraId="7E0983EA" w14:textId="77777777" w:rsidR="001F1072" w:rsidRDefault="001F1072" w:rsidP="00C32B91"/>
        </w:tc>
        <w:tc>
          <w:tcPr>
            <w:tcW w:w="4675" w:type="dxa"/>
          </w:tcPr>
          <w:p w14:paraId="4E169374" w14:textId="77777777" w:rsidR="001F1072" w:rsidRDefault="001F1072" w:rsidP="00C32B91"/>
        </w:tc>
      </w:tr>
      <w:tr w:rsidR="001F1072" w14:paraId="0AD0F3FB" w14:textId="77777777" w:rsidTr="00C32B91">
        <w:tc>
          <w:tcPr>
            <w:tcW w:w="4675" w:type="dxa"/>
          </w:tcPr>
          <w:p w14:paraId="1BEDA94D" w14:textId="77777777" w:rsidR="001F1072" w:rsidRDefault="001F1072" w:rsidP="00C32B91"/>
        </w:tc>
        <w:tc>
          <w:tcPr>
            <w:tcW w:w="4675" w:type="dxa"/>
          </w:tcPr>
          <w:p w14:paraId="0784C046" w14:textId="77777777" w:rsidR="001F1072" w:rsidRDefault="001F1072" w:rsidP="00C32B91"/>
        </w:tc>
      </w:tr>
    </w:tbl>
    <w:p w14:paraId="0D2CA0A7" w14:textId="77777777" w:rsidR="001F1072" w:rsidRDefault="001F1072" w:rsidP="001F1072"/>
    <w:p w14:paraId="041BF08D" w14:textId="77777777" w:rsidR="001F1072" w:rsidRDefault="001F1072" w:rsidP="001F1072">
      <w:pPr>
        <w:pStyle w:val="Heading3"/>
      </w:pPr>
      <w:r>
        <w:t>Analysis:</w:t>
      </w:r>
      <w:r w:rsidRPr="001F1072">
        <w:t xml:space="preserve"> </w:t>
      </w:r>
    </w:p>
    <w:p w14:paraId="3EE80872" w14:textId="77777777" w:rsidR="001F1072" w:rsidRDefault="001F1072" w:rsidP="001F1072">
      <w:r>
        <w:t>This is my analysis of the filter.</w:t>
      </w:r>
    </w:p>
    <w:p w14:paraId="6698D23B" w14:textId="77777777" w:rsidR="001F1072" w:rsidRDefault="001F1072" w:rsidP="001F1072"/>
    <w:p w14:paraId="0FC612F4" w14:textId="77777777" w:rsidR="001F1072" w:rsidRDefault="001F1072" w:rsidP="001F1072">
      <w:pPr>
        <w:pStyle w:val="Heading2"/>
      </w:pPr>
      <w:r>
        <w:t>Filter F: Min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463ED40B" w14:textId="77777777" w:rsidTr="00C32B91">
        <w:tc>
          <w:tcPr>
            <w:tcW w:w="4675" w:type="dxa"/>
          </w:tcPr>
          <w:p w14:paraId="3CD1D53C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58EE3A48" w14:textId="77777777" w:rsidR="001F1072" w:rsidRDefault="001F1072" w:rsidP="00C32B91">
            <w:r>
              <w:t>Output</w:t>
            </w:r>
          </w:p>
        </w:tc>
      </w:tr>
      <w:tr w:rsidR="001F1072" w14:paraId="534CA30A" w14:textId="77777777" w:rsidTr="00C32B91">
        <w:tc>
          <w:tcPr>
            <w:tcW w:w="4675" w:type="dxa"/>
          </w:tcPr>
          <w:p w14:paraId="73597572" w14:textId="77777777" w:rsidR="001F1072" w:rsidRDefault="001F1072" w:rsidP="00C32B91"/>
        </w:tc>
        <w:tc>
          <w:tcPr>
            <w:tcW w:w="4675" w:type="dxa"/>
          </w:tcPr>
          <w:p w14:paraId="49FB933F" w14:textId="77777777" w:rsidR="001F1072" w:rsidRDefault="001F1072" w:rsidP="00C32B91"/>
        </w:tc>
      </w:tr>
      <w:tr w:rsidR="001F1072" w14:paraId="0F669C7E" w14:textId="77777777" w:rsidTr="00C32B91">
        <w:tc>
          <w:tcPr>
            <w:tcW w:w="4675" w:type="dxa"/>
          </w:tcPr>
          <w:p w14:paraId="3E179797" w14:textId="77777777" w:rsidR="001F1072" w:rsidRDefault="001F1072" w:rsidP="00C32B91"/>
        </w:tc>
        <w:tc>
          <w:tcPr>
            <w:tcW w:w="4675" w:type="dxa"/>
          </w:tcPr>
          <w:p w14:paraId="2A1F5758" w14:textId="77777777" w:rsidR="001F1072" w:rsidRDefault="001F1072" w:rsidP="00C32B91"/>
        </w:tc>
      </w:tr>
      <w:tr w:rsidR="001F1072" w14:paraId="70766549" w14:textId="77777777" w:rsidTr="00C32B91">
        <w:tc>
          <w:tcPr>
            <w:tcW w:w="4675" w:type="dxa"/>
          </w:tcPr>
          <w:p w14:paraId="6E8E5939" w14:textId="77777777" w:rsidR="001F1072" w:rsidRDefault="001F1072" w:rsidP="00C32B91"/>
        </w:tc>
        <w:tc>
          <w:tcPr>
            <w:tcW w:w="4675" w:type="dxa"/>
          </w:tcPr>
          <w:p w14:paraId="6601DC89" w14:textId="77777777" w:rsidR="001F1072" w:rsidRDefault="001F1072" w:rsidP="00C32B91"/>
        </w:tc>
      </w:tr>
    </w:tbl>
    <w:p w14:paraId="0918827B" w14:textId="77777777" w:rsidR="001F1072" w:rsidRDefault="001F1072" w:rsidP="001F1072"/>
    <w:p w14:paraId="0C525DF6" w14:textId="77777777" w:rsidR="001F1072" w:rsidRDefault="001F1072" w:rsidP="001F1072">
      <w:pPr>
        <w:pStyle w:val="Heading3"/>
      </w:pPr>
      <w:r>
        <w:t>Analysis:</w:t>
      </w:r>
      <w:r w:rsidRPr="001F1072">
        <w:t xml:space="preserve"> </w:t>
      </w:r>
    </w:p>
    <w:p w14:paraId="4EEB5F76" w14:textId="77777777" w:rsidR="001F1072" w:rsidRDefault="001F1072" w:rsidP="001F1072">
      <w:r>
        <w:t>This is my analysis of the filter.</w:t>
      </w:r>
    </w:p>
    <w:p w14:paraId="36BA1B71" w14:textId="77777777" w:rsidR="001F1072" w:rsidRDefault="001F1072" w:rsidP="001F1072"/>
    <w:p w14:paraId="1CBB9545" w14:textId="77777777" w:rsidR="001F1072" w:rsidRDefault="001F1072" w:rsidP="001F1072">
      <w:pPr>
        <w:pStyle w:val="Heading2"/>
      </w:pPr>
      <w:r>
        <w:t>Filter G: Midpoint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61FE5BF4" w14:textId="77777777" w:rsidTr="00C32B91">
        <w:tc>
          <w:tcPr>
            <w:tcW w:w="4675" w:type="dxa"/>
          </w:tcPr>
          <w:p w14:paraId="635A3C06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17BDA8B8" w14:textId="77777777" w:rsidR="001F1072" w:rsidRDefault="001F1072" w:rsidP="00C32B91">
            <w:r>
              <w:t>Output</w:t>
            </w:r>
          </w:p>
        </w:tc>
      </w:tr>
      <w:tr w:rsidR="001F1072" w14:paraId="2B2BD82F" w14:textId="77777777" w:rsidTr="00C32B91">
        <w:tc>
          <w:tcPr>
            <w:tcW w:w="4675" w:type="dxa"/>
          </w:tcPr>
          <w:p w14:paraId="761A99EC" w14:textId="77777777" w:rsidR="001F1072" w:rsidRDefault="001F1072" w:rsidP="00C32B91"/>
        </w:tc>
        <w:tc>
          <w:tcPr>
            <w:tcW w:w="4675" w:type="dxa"/>
          </w:tcPr>
          <w:p w14:paraId="758FDD5B" w14:textId="77777777" w:rsidR="001F1072" w:rsidRDefault="001F1072" w:rsidP="00C32B91"/>
        </w:tc>
      </w:tr>
      <w:tr w:rsidR="001F1072" w14:paraId="5838A475" w14:textId="77777777" w:rsidTr="00C32B91">
        <w:tc>
          <w:tcPr>
            <w:tcW w:w="4675" w:type="dxa"/>
          </w:tcPr>
          <w:p w14:paraId="4C113ABF" w14:textId="77777777" w:rsidR="001F1072" w:rsidRDefault="001F1072" w:rsidP="00C32B91"/>
        </w:tc>
        <w:tc>
          <w:tcPr>
            <w:tcW w:w="4675" w:type="dxa"/>
          </w:tcPr>
          <w:p w14:paraId="4C0789A7" w14:textId="77777777" w:rsidR="001F1072" w:rsidRDefault="001F1072" w:rsidP="00C32B91"/>
        </w:tc>
      </w:tr>
      <w:tr w:rsidR="001F1072" w14:paraId="248FA44D" w14:textId="77777777" w:rsidTr="00C32B91">
        <w:tc>
          <w:tcPr>
            <w:tcW w:w="4675" w:type="dxa"/>
          </w:tcPr>
          <w:p w14:paraId="1009FFB6" w14:textId="77777777" w:rsidR="001F1072" w:rsidRDefault="001F1072" w:rsidP="00C32B91"/>
        </w:tc>
        <w:tc>
          <w:tcPr>
            <w:tcW w:w="4675" w:type="dxa"/>
          </w:tcPr>
          <w:p w14:paraId="6AA3AF79" w14:textId="77777777" w:rsidR="001F1072" w:rsidRDefault="001F1072" w:rsidP="00C32B91"/>
        </w:tc>
      </w:tr>
    </w:tbl>
    <w:p w14:paraId="359EF4AA" w14:textId="77777777" w:rsidR="001F1072" w:rsidRDefault="001F1072" w:rsidP="001F1072"/>
    <w:p w14:paraId="2E1CFDAB" w14:textId="77777777" w:rsidR="001F1072" w:rsidRDefault="001F1072" w:rsidP="001F1072">
      <w:pPr>
        <w:pStyle w:val="Heading3"/>
      </w:pPr>
      <w:r>
        <w:t>Analysis:</w:t>
      </w:r>
      <w:r w:rsidRPr="001F1072">
        <w:t xml:space="preserve"> </w:t>
      </w:r>
    </w:p>
    <w:p w14:paraId="293C4FC8" w14:textId="77777777" w:rsidR="001F1072" w:rsidRDefault="001F1072" w:rsidP="001F1072">
      <w:r>
        <w:t>This is my analysis of the filter.</w:t>
      </w:r>
    </w:p>
    <w:p w14:paraId="09CD6A26" w14:textId="77777777" w:rsidR="001F1072" w:rsidRDefault="001F1072" w:rsidP="001F1072"/>
    <w:p w14:paraId="286DFA04" w14:textId="77777777" w:rsidR="001F1072" w:rsidRDefault="001F1072" w:rsidP="001F1072">
      <w:pPr>
        <w:pStyle w:val="Heading2"/>
      </w:pPr>
      <w:r>
        <w:t>Filter H: Alpha-trimmed Mean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072" w14:paraId="35E152B3" w14:textId="77777777" w:rsidTr="00C32B91">
        <w:tc>
          <w:tcPr>
            <w:tcW w:w="4675" w:type="dxa"/>
          </w:tcPr>
          <w:p w14:paraId="1E1D2680" w14:textId="77777777" w:rsidR="001F1072" w:rsidRDefault="001F1072" w:rsidP="00C32B91">
            <w:r>
              <w:t>Input Image</w:t>
            </w:r>
          </w:p>
        </w:tc>
        <w:tc>
          <w:tcPr>
            <w:tcW w:w="4675" w:type="dxa"/>
          </w:tcPr>
          <w:p w14:paraId="5F5AB512" w14:textId="77777777" w:rsidR="001F1072" w:rsidRDefault="001F1072" w:rsidP="00C32B91">
            <w:r>
              <w:t>Output</w:t>
            </w:r>
          </w:p>
        </w:tc>
      </w:tr>
      <w:tr w:rsidR="001F1072" w14:paraId="2524C4E5" w14:textId="77777777" w:rsidTr="00C32B91">
        <w:tc>
          <w:tcPr>
            <w:tcW w:w="4675" w:type="dxa"/>
          </w:tcPr>
          <w:p w14:paraId="202E6ABB" w14:textId="77777777" w:rsidR="001F1072" w:rsidRDefault="001F1072" w:rsidP="00C32B91"/>
        </w:tc>
        <w:tc>
          <w:tcPr>
            <w:tcW w:w="4675" w:type="dxa"/>
          </w:tcPr>
          <w:p w14:paraId="2FC14946" w14:textId="77777777" w:rsidR="001F1072" w:rsidRDefault="001F1072" w:rsidP="00C32B91"/>
        </w:tc>
      </w:tr>
      <w:tr w:rsidR="001F1072" w14:paraId="1FD8B1B0" w14:textId="77777777" w:rsidTr="00C32B91">
        <w:tc>
          <w:tcPr>
            <w:tcW w:w="4675" w:type="dxa"/>
          </w:tcPr>
          <w:p w14:paraId="0EA23D17" w14:textId="77777777" w:rsidR="001F1072" w:rsidRDefault="001F1072" w:rsidP="00C32B91"/>
        </w:tc>
        <w:tc>
          <w:tcPr>
            <w:tcW w:w="4675" w:type="dxa"/>
          </w:tcPr>
          <w:p w14:paraId="010E622B" w14:textId="77777777" w:rsidR="001F1072" w:rsidRDefault="001F1072" w:rsidP="00C32B91"/>
        </w:tc>
      </w:tr>
      <w:tr w:rsidR="001F1072" w14:paraId="2BACA6E8" w14:textId="77777777" w:rsidTr="00C32B91">
        <w:tc>
          <w:tcPr>
            <w:tcW w:w="4675" w:type="dxa"/>
          </w:tcPr>
          <w:p w14:paraId="57256AE7" w14:textId="77777777" w:rsidR="001F1072" w:rsidRDefault="001F1072" w:rsidP="00C32B91"/>
        </w:tc>
        <w:tc>
          <w:tcPr>
            <w:tcW w:w="4675" w:type="dxa"/>
          </w:tcPr>
          <w:p w14:paraId="51830D93" w14:textId="77777777" w:rsidR="001F1072" w:rsidRDefault="001F1072" w:rsidP="00C32B91"/>
        </w:tc>
      </w:tr>
    </w:tbl>
    <w:p w14:paraId="198BD858" w14:textId="77777777" w:rsidR="001F1072" w:rsidRDefault="001F1072" w:rsidP="001F1072"/>
    <w:p w14:paraId="24F75514" w14:textId="77777777" w:rsidR="001F1072" w:rsidRDefault="001F1072" w:rsidP="00D02FE4">
      <w:pPr>
        <w:pStyle w:val="Heading3"/>
      </w:pPr>
      <w:r>
        <w:t>Analysis:</w:t>
      </w:r>
      <w:r w:rsidRPr="001F1072">
        <w:t xml:space="preserve"> </w:t>
      </w:r>
    </w:p>
    <w:p w14:paraId="3F87A114" w14:textId="77777777" w:rsidR="001F1072" w:rsidRDefault="001F1072" w:rsidP="001F1072">
      <w:r>
        <w:t>This is my analysis of the filter.</w:t>
      </w:r>
    </w:p>
    <w:p w14:paraId="513B5AAD" w14:textId="77777777" w:rsidR="001F1072" w:rsidRDefault="001F1072" w:rsidP="001F1072"/>
    <w:p w14:paraId="6D127397" w14:textId="77777777" w:rsidR="001F1072" w:rsidRDefault="001F1072" w:rsidP="001F1072">
      <w:bookmarkStart w:id="0" w:name="_GoBack"/>
      <w:bookmarkEnd w:id="0"/>
    </w:p>
    <w:p w14:paraId="77E95267" w14:textId="77777777" w:rsidR="001F1072" w:rsidRDefault="001F1072" w:rsidP="001F1072"/>
    <w:p w14:paraId="4D0B1EA5" w14:textId="77777777" w:rsidR="001F1072" w:rsidRDefault="001F1072" w:rsidP="001F1072"/>
    <w:p w14:paraId="3EA38911" w14:textId="77777777" w:rsidR="001F1072" w:rsidRDefault="001F1072" w:rsidP="001F2EEE"/>
    <w:p w14:paraId="22CE24F3" w14:textId="77777777" w:rsidR="001F1072" w:rsidRPr="004B1A41" w:rsidRDefault="001F1072" w:rsidP="001F2EEE"/>
    <w:sectPr w:rsidR="001F1072" w:rsidRPr="004B1A41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1AF09" w14:textId="77777777" w:rsidR="00933BB7" w:rsidRDefault="00933BB7" w:rsidP="00CB62DC">
      <w:pPr>
        <w:spacing w:after="0"/>
      </w:pPr>
      <w:r>
        <w:separator/>
      </w:r>
    </w:p>
  </w:endnote>
  <w:endnote w:type="continuationSeparator" w:id="0">
    <w:p w14:paraId="529CE974" w14:textId="77777777" w:rsidR="00933BB7" w:rsidRDefault="00933BB7" w:rsidP="00CB6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0901C" w14:textId="77777777" w:rsidR="00933BB7" w:rsidRDefault="00933BB7" w:rsidP="00CB62DC">
      <w:pPr>
        <w:spacing w:after="0"/>
      </w:pPr>
      <w:r>
        <w:separator/>
      </w:r>
    </w:p>
  </w:footnote>
  <w:footnote w:type="continuationSeparator" w:id="0">
    <w:p w14:paraId="112BFB5F" w14:textId="77777777" w:rsidR="00933BB7" w:rsidRDefault="00933BB7" w:rsidP="00CB62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1C6B3" w14:textId="3073178C" w:rsidR="00CB62DC" w:rsidRPr="00CB62DC" w:rsidRDefault="00CB62DC" w:rsidP="00CB62DC">
    <w:pPr>
      <w:pStyle w:val="Header"/>
      <w:ind w:left="720"/>
      <w:jc w:val="right"/>
      <w:rPr>
        <w:rFonts w:ascii="Courier New" w:hAnsi="Courier New" w:cs="Courier New"/>
      </w:rPr>
    </w:pPr>
    <w:r w:rsidRPr="00CB62DC">
      <w:rPr>
        <w:rFonts w:ascii="Courier New" w:hAnsi="Courier New" w:cs="Courier New"/>
      </w:rPr>
      <w:t xml:space="preserve">SARMIENTO - </w:t>
    </w:r>
    <w:sdt>
      <w:sdtPr>
        <w:rPr>
          <w:rFonts w:ascii="Courier New" w:hAnsi="Courier New" w:cs="Courier New"/>
        </w:rPr>
        <w:id w:val="537794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B62DC">
          <w:rPr>
            <w:rFonts w:ascii="Courier New" w:hAnsi="Courier New" w:cs="Courier New"/>
          </w:rPr>
          <w:fldChar w:fldCharType="begin"/>
        </w:r>
        <w:r w:rsidRPr="00CB62DC">
          <w:rPr>
            <w:rFonts w:ascii="Courier New" w:hAnsi="Courier New" w:cs="Courier New"/>
          </w:rPr>
          <w:instrText xml:space="preserve"> PAGE   \* MERGEFORMAT </w:instrText>
        </w:r>
        <w:r w:rsidRPr="00CB62DC">
          <w:rPr>
            <w:rFonts w:ascii="Courier New" w:hAnsi="Courier New" w:cs="Courier New"/>
          </w:rPr>
          <w:fldChar w:fldCharType="separate"/>
        </w:r>
        <w:r>
          <w:rPr>
            <w:rFonts w:ascii="Courier New" w:hAnsi="Courier New" w:cs="Courier New"/>
            <w:noProof/>
          </w:rPr>
          <w:t>3</w:t>
        </w:r>
        <w:r w:rsidRPr="00CB62DC">
          <w:rPr>
            <w:rFonts w:ascii="Courier New" w:hAnsi="Courier New" w:cs="Courier New"/>
            <w:noProof/>
          </w:rPr>
          <w:fldChar w:fldCharType="end"/>
        </w:r>
      </w:sdtContent>
    </w:sdt>
  </w:p>
  <w:p w14:paraId="34A08620" w14:textId="1AA68FA7" w:rsidR="00CB62DC" w:rsidRPr="00CB62DC" w:rsidRDefault="00CB62DC" w:rsidP="00CB62DC">
    <w:pPr>
      <w:pStyle w:val="Header"/>
      <w:jc w:val="right"/>
      <w:rPr>
        <w:rFonts w:ascii="Courier New" w:hAnsi="Courier New" w:cs="Courier New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2D5B"/>
    <w:multiLevelType w:val="hybridMultilevel"/>
    <w:tmpl w:val="F9D85E5E"/>
    <w:lvl w:ilvl="0" w:tplc="88686D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B1A41"/>
    <w:rsid w:val="001F1072"/>
    <w:rsid w:val="001F2EEE"/>
    <w:rsid w:val="00246571"/>
    <w:rsid w:val="003923A3"/>
    <w:rsid w:val="004B1A41"/>
    <w:rsid w:val="00583995"/>
    <w:rsid w:val="00933BB7"/>
    <w:rsid w:val="009636B5"/>
    <w:rsid w:val="00AF28E9"/>
    <w:rsid w:val="00AF72E3"/>
    <w:rsid w:val="00CB62DC"/>
    <w:rsid w:val="00D0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71EC"/>
  <w15:docId w15:val="{2CAEFA83-2EEB-48BF-8839-107381EC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1F10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B62D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62DC"/>
  </w:style>
  <w:style w:type="paragraph" w:styleId="Footer">
    <w:name w:val="footer"/>
    <w:basedOn w:val="Normal"/>
    <w:link w:val="FooterChar"/>
    <w:uiPriority w:val="99"/>
    <w:semiHidden/>
    <w:rsid w:val="00CB62D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ar_000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D6C1B-2A3C-4BE6-AD69-1D292F569EA4}"/>
      </w:docPartPr>
      <w:docPartBody>
        <w:p w:rsidR="00E54424" w:rsidRDefault="00DF6669">
          <w:r w:rsidRPr="00484C3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EA"/>
    <w:rsid w:val="00B47F2F"/>
    <w:rsid w:val="00CB3CEA"/>
    <w:rsid w:val="00DF6669"/>
    <w:rsid w:val="00E5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6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Homework #2 – Computer Image Processing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87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kasar_000</dc:creator>
  <cp:keywords/>
  <dc:description/>
  <cp:lastModifiedBy>Microsoft account</cp:lastModifiedBy>
  <cp:revision>4</cp:revision>
  <dcterms:created xsi:type="dcterms:W3CDTF">2015-02-14T00:17:00Z</dcterms:created>
  <dcterms:modified xsi:type="dcterms:W3CDTF">2015-02-17T19:07:00Z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